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rochure Layout - Outside"/>
      </w:tblPr>
      <w:tblGrid>
        <w:gridCol w:w="4032"/>
        <w:gridCol w:w="576"/>
        <w:gridCol w:w="576"/>
        <w:gridCol w:w="4176"/>
        <w:gridCol w:w="576"/>
        <w:gridCol w:w="576"/>
        <w:gridCol w:w="4176"/>
      </w:tblGrid>
      <w:tr w:rsidR="007A051A" w14:paraId="56CED214" w14:textId="77777777">
        <w:trPr>
          <w:trHeight w:hRule="exact" w:val="10800"/>
        </w:trPr>
        <w:tc>
          <w:tcPr>
            <w:tcW w:w="4032" w:type="dxa"/>
            <w:vAlign w:val="bottom"/>
          </w:tcPr>
          <w:tbl>
            <w:tblPr>
              <w:tblStyle w:val="TableLayou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7A051A" w14:paraId="6CD6DCB6" w14:textId="77777777" w:rsidTr="00F271FE">
              <w:trPr>
                <w:trHeight w:hRule="exact" w:val="3600"/>
              </w:trPr>
              <w:tc>
                <w:tcPr>
                  <w:tcW w:w="4032" w:type="dxa"/>
                  <w:vAlign w:val="bottom"/>
                </w:tcPr>
                <w:p w14:paraId="29318C0F" w14:textId="700E792E" w:rsidR="007A051A" w:rsidRDefault="00B36D4E">
                  <w:pPr>
                    <w:pStyle w:val="Heading1"/>
                    <w:outlineLvl w:val="0"/>
                  </w:pPr>
                  <w:r w:rsidRPr="00B36D4E">
                    <w:t xml:space="preserve">We </w:t>
                  </w:r>
                  <w:r w:rsidRPr="00B36D4E">
                    <w:t>specialize</w:t>
                  </w:r>
                  <w:r w:rsidRPr="00B36D4E">
                    <w:t xml:space="preserve"> in rental of animals for parties or events.</w:t>
                  </w:r>
                </w:p>
              </w:tc>
            </w:tr>
            <w:tr w:rsidR="007A051A" w14:paraId="153C38DE" w14:textId="77777777" w:rsidTr="00F271FE">
              <w:trPr>
                <w:trHeight w:hRule="exact" w:val="7200"/>
              </w:trPr>
              <w:tc>
                <w:tcPr>
                  <w:tcW w:w="4032" w:type="dxa"/>
                  <w:shd w:val="clear" w:color="auto" w:fill="DF1010" w:themeFill="accent1" w:themeFillShade="BF"/>
                </w:tcPr>
                <w:p w14:paraId="503ED347" w14:textId="21694C47" w:rsidR="007A051A" w:rsidRDefault="00B36D4E" w:rsidP="00B36D4E">
                  <w:pPr>
                    <w:pStyle w:val="BlockText"/>
                    <w:spacing w:line="480" w:lineRule="auto"/>
                  </w:pPr>
                  <w:r>
                    <w:t>Our animals are kept responsibly on a large</w:t>
                  </w:r>
                  <w:r>
                    <w:t xml:space="preserve"> </w:t>
                  </w:r>
                  <w:r>
                    <w:t>plot of land in central Texas. The animals are great for educational events or</w:t>
                  </w:r>
                  <w:r>
                    <w:t xml:space="preserve"> </w:t>
                  </w:r>
                  <w:r>
                    <w:t>county and state fairs.</w:t>
                  </w:r>
                </w:p>
              </w:tc>
            </w:tr>
          </w:tbl>
          <w:p w14:paraId="425E499B" w14:textId="77777777" w:rsidR="007A051A" w:rsidRDefault="007A051A">
            <w:pPr>
              <w:spacing w:after="160" w:line="259" w:lineRule="auto"/>
            </w:pPr>
          </w:p>
        </w:tc>
        <w:tc>
          <w:tcPr>
            <w:tcW w:w="576" w:type="dxa"/>
            <w:vAlign w:val="bottom"/>
          </w:tcPr>
          <w:p w14:paraId="363A988D" w14:textId="77777777" w:rsidR="007A051A" w:rsidRDefault="007A051A">
            <w:pPr>
              <w:spacing w:after="160" w:line="259" w:lineRule="auto"/>
            </w:pPr>
          </w:p>
        </w:tc>
        <w:tc>
          <w:tcPr>
            <w:tcW w:w="576" w:type="dxa"/>
          </w:tcPr>
          <w:p w14:paraId="00FB1984" w14:textId="77777777" w:rsidR="007A051A" w:rsidRDefault="007A051A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7A051A" w14:paraId="14E767B9" w14:textId="77777777">
              <w:trPr>
                <w:trHeight w:hRule="exact" w:val="1440"/>
              </w:trPr>
              <w:tc>
                <w:tcPr>
                  <w:tcW w:w="5000" w:type="pct"/>
                </w:tcPr>
                <w:p w14:paraId="3C0E8A96" w14:textId="77777777" w:rsidR="007A051A" w:rsidRDefault="007A051A"/>
              </w:tc>
            </w:tr>
            <w:tr w:rsidR="007A051A" w14:paraId="166D5A26" w14:textId="77777777">
              <w:trPr>
                <w:cantSplit/>
                <w:trHeight w:hRule="exact" w:val="5760"/>
              </w:trPr>
              <w:tc>
                <w:tcPr>
                  <w:tcW w:w="5000" w:type="pct"/>
                  <w:textDirection w:val="btLr"/>
                </w:tcPr>
                <w:p w14:paraId="0C82F13D" w14:textId="77777777" w:rsidR="007A051A" w:rsidRDefault="00CF46CA">
                  <w:pPr>
                    <w:pStyle w:val="Recipient"/>
                  </w:pPr>
                  <w:sdt>
                    <w:sdtPr>
                      <w:id w:val="584420576"/>
                      <w:placeholder>
                        <w:docPart w:val="E3445F2C360D49579D8DCCAE34F97794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D91B28">
                        <w:t>[Recipient Name]</w:t>
                      </w:r>
                      <w:r w:rsidR="00D91B28">
                        <w:br/>
                        <w:t>[Address]</w:t>
                      </w:r>
                      <w:r w:rsidR="00D91B28">
                        <w:br/>
                        <w:t>[City, ST  ZIP Code]</w:t>
                      </w:r>
                    </w:sdtContent>
                  </w:sdt>
                </w:p>
              </w:tc>
            </w:tr>
            <w:tr w:rsidR="007A051A" w14:paraId="058CAE7A" w14:textId="77777777">
              <w:trPr>
                <w:cantSplit/>
                <w:trHeight w:hRule="exact" w:val="3600"/>
              </w:trPr>
              <w:tc>
                <w:tcPr>
                  <w:tcW w:w="5000" w:type="pct"/>
                  <w:textDirection w:val="btLr"/>
                </w:tcPr>
                <w:p w14:paraId="7C2824FD" w14:textId="241F8F6F" w:rsidR="007A051A" w:rsidRDefault="00CF46CA">
                  <w:pPr>
                    <w:pStyle w:val="Organization"/>
                    <w:spacing w:line="264" w:lineRule="auto"/>
                  </w:pPr>
                  <w:sdt>
                    <w:sdtPr>
                      <w:alias w:val="Company"/>
                      <w:tag w:val=""/>
                      <w:id w:val="878906079"/>
                      <w:placeholder>
                        <w:docPart w:val="8E437783E233425EA9D8BAE981907333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r w:rsidR="00B36D4E">
                        <w:t>TEXAS ANIMAL RENTALS</w:t>
                      </w:r>
                    </w:sdtContent>
                  </w:sdt>
                </w:p>
                <w:p w14:paraId="2B1FFF2A" w14:textId="359A9670" w:rsidR="007A051A" w:rsidRDefault="00B36D4E">
                  <w:pPr>
                    <w:pStyle w:val="NoSpacing"/>
                  </w:pPr>
                  <w:r>
                    <w:t>555 Fake St, Houston, TX</w:t>
                  </w:r>
                </w:p>
              </w:tc>
            </w:tr>
          </w:tbl>
          <w:p w14:paraId="010E24FD" w14:textId="77777777" w:rsidR="007A051A" w:rsidRDefault="007A051A">
            <w:pPr>
              <w:spacing w:after="160" w:line="259" w:lineRule="auto"/>
            </w:pPr>
          </w:p>
        </w:tc>
        <w:tc>
          <w:tcPr>
            <w:tcW w:w="576" w:type="dxa"/>
          </w:tcPr>
          <w:p w14:paraId="16ADA6E6" w14:textId="77777777" w:rsidR="007A051A" w:rsidRDefault="007A051A">
            <w:pPr>
              <w:spacing w:after="160" w:line="259" w:lineRule="auto"/>
            </w:pPr>
          </w:p>
        </w:tc>
        <w:tc>
          <w:tcPr>
            <w:tcW w:w="576" w:type="dxa"/>
          </w:tcPr>
          <w:p w14:paraId="1EE886BF" w14:textId="77777777" w:rsidR="007A051A" w:rsidRDefault="007A051A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7A051A" w14:paraId="06BD6A4C" w14:textId="77777777">
              <w:trPr>
                <w:trHeight w:hRule="exact" w:val="3600"/>
              </w:trPr>
              <w:tc>
                <w:tcPr>
                  <w:tcW w:w="5000" w:type="pct"/>
                  <w:tcBorders>
                    <w:bottom w:val="single" w:sz="12" w:space="0" w:color="F24F4F" w:themeColor="accent1"/>
                  </w:tcBorders>
                  <w:vAlign w:val="bottom"/>
                </w:tcPr>
                <w:p w14:paraId="59860D69" w14:textId="2A18A7B5" w:rsidR="007A051A" w:rsidRDefault="00B36D4E">
                  <w:pPr>
                    <w:pStyle w:val="Title"/>
                  </w:pPr>
                  <w:r>
                    <w:t>TEXAS ANIMAL RENTALS</w:t>
                  </w:r>
                </w:p>
              </w:tc>
            </w:tr>
            <w:tr w:rsidR="007A051A" w14:paraId="410BF1F2" w14:textId="77777777">
              <w:trPr>
                <w:trHeight w:hRule="exact" w:val="3600"/>
              </w:trPr>
              <w:tc>
                <w:tcPr>
                  <w:tcW w:w="5000" w:type="pct"/>
                  <w:tcBorders>
                    <w:top w:val="single" w:sz="12" w:space="0" w:color="F24F4F" w:themeColor="accent1"/>
                  </w:tcBorders>
                </w:tcPr>
                <w:p w14:paraId="2BA3AC0B" w14:textId="4AE1BDF4" w:rsidR="007A051A" w:rsidRDefault="00B36D4E">
                  <w:pPr>
                    <w:pStyle w:val="Subtitle"/>
                  </w:pPr>
                  <w:r>
                    <w:t>Providing the great state of Texas with exotic animals for educational and county events.</w:t>
                  </w:r>
                </w:p>
              </w:tc>
            </w:tr>
            <w:tr w:rsidR="007A051A" w14:paraId="7785AC54" w14:textId="77777777">
              <w:trPr>
                <w:trHeight w:hRule="exact" w:val="3456"/>
              </w:trPr>
              <w:tc>
                <w:tcPr>
                  <w:tcW w:w="5000" w:type="pct"/>
                  <w:vAlign w:val="bottom"/>
                </w:tcPr>
                <w:p w14:paraId="024DA37D" w14:textId="77777777" w:rsidR="007A051A" w:rsidRDefault="00D91B28">
                  <w:pPr>
                    <w:spacing w:after="160" w:line="264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150A18C6" wp14:editId="3CE1D361">
                        <wp:extent cx="396784" cy="396784"/>
                        <wp:effectExtent l="0" t="0" r="3810" b="381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logo_placeholder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784" cy="3967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A051A" w14:paraId="18410CC8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F24F4F" w:themeFill="accent1"/>
                </w:tcPr>
                <w:p w14:paraId="5E30FC04" w14:textId="77777777" w:rsidR="007A051A" w:rsidRDefault="007A051A">
                  <w:pPr>
                    <w:spacing w:after="200" w:line="264" w:lineRule="auto"/>
                  </w:pPr>
                </w:p>
              </w:tc>
            </w:tr>
          </w:tbl>
          <w:p w14:paraId="12941AA4" w14:textId="77777777" w:rsidR="007A051A" w:rsidRDefault="007A051A">
            <w:pPr>
              <w:spacing w:after="160" w:line="259" w:lineRule="auto"/>
            </w:pPr>
          </w:p>
        </w:tc>
      </w:tr>
    </w:tbl>
    <w:p w14:paraId="0D1C62E1" w14:textId="77777777" w:rsidR="007A051A" w:rsidRDefault="007A051A">
      <w:pPr>
        <w:pStyle w:val="NoSpacing"/>
      </w:pPr>
      <w:bookmarkStart w:id="0" w:name="_GoBack"/>
      <w:bookmarkEnd w:id="0"/>
    </w:p>
    <w:sectPr w:rsidR="007A051A">
      <w:pgSz w:w="15840" w:h="12240" w:orient="landscape"/>
      <w:pgMar w:top="720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7B0B6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4E"/>
    <w:rsid w:val="007A051A"/>
    <w:rsid w:val="00B36D4E"/>
    <w:rsid w:val="00CF46CA"/>
    <w:rsid w:val="00D91B28"/>
    <w:rsid w:val="00F2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05D988"/>
  <w15:chartTrackingRefBased/>
  <w15:docId w15:val="{AC01D1D3-E1C2-491B-A21A-FAF0437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en-US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71FE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5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4"/>
    <w:rPr>
      <w:sz w:val="28"/>
    </w:rPr>
  </w:style>
  <w:style w:type="paragraph" w:customStyle="1" w:styleId="Organization">
    <w:name w:val="Organization"/>
    <w:basedOn w:val="Normal"/>
    <w:next w:val="Normal"/>
    <w:uiPriority w:val="5"/>
    <w:qFormat/>
    <w:rsid w:val="00F271FE"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DF1010" w:themeColor="accent1" w:themeShade="BF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BlockText">
    <w:name w:val="Block Text"/>
    <w:basedOn w:val="Normal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Pr>
      <w:b/>
      <w:bCs/>
      <w:sz w:val="26"/>
    </w:rPr>
  </w:style>
  <w:style w:type="paragraph" w:styleId="Quote">
    <w:name w:val="Quote"/>
    <w:basedOn w:val="Normal"/>
    <w:next w:val="Normal"/>
    <w:link w:val="QuoteChar"/>
    <w:uiPriority w:val="2"/>
    <w:unhideWhenUsed/>
    <w:qFormat/>
    <w:rsid w:val="00F271FE"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customStyle="1" w:styleId="QuoteChar">
    <w:name w:val="Quote Char"/>
    <w:basedOn w:val="DefaultParagraphFont"/>
    <w:link w:val="Quote"/>
    <w:uiPriority w:val="2"/>
    <w:rsid w:val="00F271FE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BlockHeading">
    <w:name w:val="Block Heading"/>
    <w:basedOn w:val="Normal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BlockText2">
    <w:name w:val="Block Text 2"/>
    <w:basedOn w:val="Normal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ri\AppData\Roaming\Microsoft\Templates\Company%20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445F2C360D49579D8DCCAE34F97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34ED9-2C7B-43E4-9D70-EE721CB74039}"/>
      </w:docPartPr>
      <w:docPartBody>
        <w:p w:rsidR="00000000" w:rsidRDefault="00A62CFB">
          <w:pPr>
            <w:pStyle w:val="E3445F2C360D49579D8DCCAE34F97794"/>
          </w:pPr>
          <w:r>
            <w:t>[Recipient Name]</w:t>
          </w:r>
          <w:r>
            <w:br/>
            <w:t>[Address]</w:t>
          </w:r>
          <w:r>
            <w:br/>
            <w:t>[City, ST  ZIP Code]</w:t>
          </w:r>
        </w:p>
      </w:docPartBody>
    </w:docPart>
    <w:docPart>
      <w:docPartPr>
        <w:name w:val="8E437783E233425EA9D8BAE981907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1264-6CC7-4B69-B03F-0CAE86EC8A41}"/>
      </w:docPartPr>
      <w:docPartBody>
        <w:p w:rsidR="00000000" w:rsidRDefault="00A62CFB">
          <w:pPr>
            <w:pStyle w:val="8E437783E233425EA9D8BAE981907333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FB"/>
    <w:rsid w:val="00A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935C416A814F8CA4961AB05B202E59">
    <w:name w:val="55935C416A814F8CA4961AB05B202E59"/>
  </w:style>
  <w:style w:type="paragraph" w:customStyle="1" w:styleId="E3445F2C360D49579D8DCCAE34F97794">
    <w:name w:val="E3445F2C360D49579D8DCCAE34F97794"/>
  </w:style>
  <w:style w:type="paragraph" w:customStyle="1" w:styleId="8E437783E233425EA9D8BAE981907333">
    <w:name w:val="8E437783E233425EA9D8BAE981907333"/>
  </w:style>
  <w:style w:type="paragraph" w:customStyle="1" w:styleId="068CC182CA50464FA9F67EF4C50D719B">
    <w:name w:val="068CC182CA50464FA9F67EF4C50D719B"/>
  </w:style>
  <w:style w:type="paragraph" w:customStyle="1" w:styleId="218429A289554C41A71E278FDE1C8DD3">
    <w:name w:val="218429A289554C41A71E278FDE1C8DD3"/>
  </w:style>
  <w:style w:type="paragraph" w:customStyle="1" w:styleId="265BFAE216BD408B9AEECC0EC25E273C">
    <w:name w:val="265BFAE216BD408B9AEECC0EC25E273C"/>
  </w:style>
  <w:style w:type="paragraph" w:customStyle="1" w:styleId="C65F0844521845EF92140E3C664FED0C">
    <w:name w:val="C65F0844521845EF92140E3C664FED0C"/>
  </w:style>
  <w:style w:type="paragraph" w:customStyle="1" w:styleId="F41945AB8DDD4FDFA16D56896587EF2F">
    <w:name w:val="F41945AB8DDD4FDFA16D56896587EF2F"/>
  </w:style>
  <w:style w:type="paragraph" w:customStyle="1" w:styleId="46F3C6EDAB2D498EB654C8A97AD4F1CD">
    <w:name w:val="46F3C6EDAB2D498EB654C8A97AD4F1CD"/>
  </w:style>
  <w:style w:type="paragraph" w:customStyle="1" w:styleId="C53581EFF76846DAA9DD7E23B23CA810">
    <w:name w:val="C53581EFF76846DAA9DD7E23B23CA810"/>
  </w:style>
  <w:style w:type="paragraph" w:customStyle="1" w:styleId="566FEA8D02524B72B51DE152159B396F">
    <w:name w:val="566FEA8D02524B72B51DE152159B3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846397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2012-06-29T21:48:00+00:00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1591641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TP102933471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4579E6-1417-4B77-9575-936510E87B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3AB41C54-6DA1-4EF0-8D7D-A28A703F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Company Brochure</Template>
  <TotalTime>16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ANIMAL RENTALS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Chase Theriot</dc:creator>
  <cp:lastModifiedBy>Chase Theriot</cp:lastModifiedBy>
  <cp:revision>2</cp:revision>
  <dcterms:created xsi:type="dcterms:W3CDTF">2020-04-24T04:04:00Z</dcterms:created>
  <dcterms:modified xsi:type="dcterms:W3CDTF">2020-04-24T04:21:00Z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